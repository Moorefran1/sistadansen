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F20" w:rsidRDefault="00163732" w:rsidP="00163732">
      <w:pPr>
        <w:pStyle w:val="Title"/>
      </w:pPr>
      <w:r>
        <w:t>Help log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36"/>
        <w:gridCol w:w="3498"/>
        <w:gridCol w:w="2908"/>
      </w:tblGrid>
      <w:tr w:rsidR="00163732" w:rsidTr="00163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63732" w:rsidRDefault="00163732" w:rsidP="00163732">
            <w:r>
              <w:t>Date</w:t>
            </w:r>
          </w:p>
        </w:tc>
        <w:tc>
          <w:tcPr>
            <w:tcW w:w="3081" w:type="dxa"/>
          </w:tcPr>
          <w:p w:rsidR="00163732" w:rsidRDefault="00163732" w:rsidP="00163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Promblem</w:t>
            </w:r>
            <w:proofErr w:type="spellEnd"/>
          </w:p>
        </w:tc>
        <w:tc>
          <w:tcPr>
            <w:tcW w:w="3081" w:type="dxa"/>
          </w:tcPr>
          <w:p w:rsidR="00163732" w:rsidRDefault="00163732" w:rsidP="00163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163732" w:rsidTr="00163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63732" w:rsidRDefault="00163732" w:rsidP="00163732">
            <w:r>
              <w:t>28/03/14</w:t>
            </w:r>
          </w:p>
        </w:tc>
        <w:tc>
          <w:tcPr>
            <w:tcW w:w="3081" w:type="dxa"/>
          </w:tcPr>
          <w:p w:rsidR="00163732" w:rsidRDefault="00163732" w:rsidP="00163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following code gives the error</w:t>
            </w:r>
            <w:r w:rsidR="004A6888">
              <w:t>s</w:t>
            </w:r>
            <w:r>
              <w:t xml:space="preserve"> </w:t>
            </w:r>
            <w:proofErr w:type="gramStart"/>
            <w:r>
              <w:t xml:space="preserve">404 </w:t>
            </w:r>
            <w:r w:rsidR="004A6888">
              <w:t xml:space="preserve"> 403</w:t>
            </w:r>
            <w:proofErr w:type="gramEnd"/>
            <w:r w:rsidR="004A6888">
              <w:t xml:space="preserve"> </w:t>
            </w:r>
            <w:r>
              <w:t xml:space="preserve">when the image is clicked on: </w:t>
            </w:r>
            <w:r w:rsidRPr="00163732">
              <w:t xml:space="preserve">'&lt;a </w:t>
            </w:r>
            <w:proofErr w:type="spellStart"/>
            <w:r w:rsidRPr="00163732">
              <w:t>href</w:t>
            </w:r>
            <w:proofErr w:type="spellEnd"/>
            <w:r w:rsidRPr="00163732">
              <w:t>='.$</w:t>
            </w:r>
            <w:proofErr w:type="spellStart"/>
            <w:r w:rsidRPr="00163732">
              <w:t>href</w:t>
            </w:r>
            <w:proofErr w:type="spellEnd"/>
            <w:r w:rsidRPr="00163732">
              <w:t>.'/'</w:t>
            </w:r>
            <w:proofErr w:type="gramStart"/>
            <w:r w:rsidRPr="00163732">
              <w:t>.$</w:t>
            </w:r>
            <w:proofErr w:type="gramEnd"/>
            <w:r w:rsidRPr="00163732">
              <w:t>file.'" target="_blank"&gt;&lt;figure&gt;&lt;</w:t>
            </w:r>
            <w:proofErr w:type="spellStart"/>
            <w:r w:rsidRPr="00163732">
              <w:t>img</w:t>
            </w:r>
            <w:proofErr w:type="spellEnd"/>
            <w:r w:rsidRPr="00163732">
              <w:t xml:space="preserve"> id="image-format"; </w:t>
            </w:r>
            <w:proofErr w:type="spellStart"/>
            <w:r w:rsidRPr="00163732">
              <w:t>src</w:t>
            </w:r>
            <w:proofErr w:type="spellEnd"/>
            <w:r w:rsidRPr="00163732">
              <w:t>="'.$</w:t>
            </w:r>
            <w:proofErr w:type="spellStart"/>
            <w:r w:rsidRPr="00163732">
              <w:t>dir_name</w:t>
            </w:r>
            <w:proofErr w:type="spellEnd"/>
            <w:r w:rsidRPr="00163732">
              <w:t xml:space="preserve"> . '/' . $file. '"&gt;&lt;</w:t>
            </w:r>
            <w:proofErr w:type="spellStart"/>
            <w:r w:rsidRPr="00163732">
              <w:t>figcaption</w:t>
            </w:r>
            <w:proofErr w:type="spellEnd"/>
            <w:r w:rsidRPr="00163732">
              <w:t>&gt;Image '. $</w:t>
            </w:r>
            <w:proofErr w:type="spellStart"/>
            <w:r w:rsidRPr="00163732">
              <w:t>inum</w:t>
            </w:r>
            <w:proofErr w:type="spellEnd"/>
            <w:r w:rsidRPr="00163732">
              <w:t>.'&lt;/</w:t>
            </w:r>
            <w:proofErr w:type="spellStart"/>
            <w:r w:rsidRPr="00163732">
              <w:t>figcaption</w:t>
            </w:r>
            <w:proofErr w:type="spellEnd"/>
            <w:r w:rsidRPr="00163732">
              <w:t>&gt;&lt;/figure&gt;&lt;/a&gt;';}</w:t>
            </w:r>
          </w:p>
        </w:tc>
        <w:tc>
          <w:tcPr>
            <w:tcW w:w="3081" w:type="dxa"/>
          </w:tcPr>
          <w:p w:rsidR="00163732" w:rsidRDefault="004A6888" w:rsidP="00163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website was trying to open the smaller image which had been placed in the </w:t>
            </w:r>
            <w:r w:rsidR="00E66F34">
              <w:t>placeholders’</w:t>
            </w:r>
            <w:r>
              <w:t xml:space="preserve"> folder as it was using a variable that had already been used for something else. I changed the variable name and that fixed the problem.</w:t>
            </w:r>
          </w:p>
        </w:tc>
      </w:tr>
      <w:tr w:rsidR="00163732" w:rsidTr="00163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63732" w:rsidRDefault="00C97986" w:rsidP="00163732">
            <w:r>
              <w:t>Date unknown</w:t>
            </w:r>
          </w:p>
        </w:tc>
        <w:tc>
          <w:tcPr>
            <w:tcW w:w="3081" w:type="dxa"/>
          </w:tcPr>
          <w:p w:rsidR="00163732" w:rsidRDefault="00C97986" w:rsidP="0016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above except it is now only a 403 access denied error</w:t>
            </w:r>
          </w:p>
        </w:tc>
        <w:tc>
          <w:tcPr>
            <w:tcW w:w="3081" w:type="dxa"/>
          </w:tcPr>
          <w:p w:rsidR="00163732" w:rsidRDefault="00C97986" w:rsidP="0016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Talked to Shannon, and looked at code. Turned out to be an extra double quote in the wrong place</w:t>
            </w:r>
          </w:p>
        </w:tc>
      </w:tr>
      <w:tr w:rsidR="00163732" w:rsidTr="00163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63732" w:rsidRDefault="00C97986" w:rsidP="00163732">
            <w:r>
              <w:t>Date unknown</w:t>
            </w:r>
          </w:p>
        </w:tc>
        <w:tc>
          <w:tcPr>
            <w:tcW w:w="3081" w:type="dxa"/>
          </w:tcPr>
          <w:p w:rsidR="00163732" w:rsidRDefault="00C97986" w:rsidP="00C97986">
            <w:pPr>
              <w:tabs>
                <w:tab w:val="right" w:pos="32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Trying to figure out how to change word image for file name in image caption</w:t>
            </w:r>
            <w:r>
              <w:tab/>
            </w:r>
          </w:p>
        </w:tc>
        <w:tc>
          <w:tcPr>
            <w:tcW w:w="3081" w:type="dxa"/>
          </w:tcPr>
          <w:p w:rsidR="00163732" w:rsidRDefault="00C97986" w:rsidP="00163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Googled it, and found the right code, but implemented in the wrong way, and ended up talking to Shannon</w:t>
            </w:r>
          </w:p>
        </w:tc>
      </w:tr>
      <w:tr w:rsidR="00163732" w:rsidTr="00163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63732" w:rsidRDefault="00C97986" w:rsidP="00163732">
            <w:r>
              <w:t>6/04/14</w:t>
            </w:r>
          </w:p>
        </w:tc>
        <w:tc>
          <w:tcPr>
            <w:tcW w:w="3081" w:type="dxa"/>
          </w:tcPr>
          <w:p w:rsidR="00163732" w:rsidRDefault="00C97986" w:rsidP="0016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force redirect broken – code works but is stuck in a repeating loop that keeps redirecting to the login page, even when the user has signed in</w:t>
            </w:r>
          </w:p>
        </w:tc>
        <w:tc>
          <w:tcPr>
            <w:tcW w:w="3081" w:type="dxa"/>
          </w:tcPr>
          <w:p w:rsidR="00163732" w:rsidRDefault="00C97986" w:rsidP="0016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Googled it, and have worked on various solutions via email correspondence with a programmer who is the partn</w:t>
            </w:r>
            <w:r w:rsidR="008C60CE">
              <w:t>er of a work colleague of mums, but as the code would not work and continued to break the gallery page, I took it out.</w:t>
            </w:r>
          </w:p>
        </w:tc>
      </w:tr>
      <w:tr w:rsidR="00163732" w:rsidTr="00163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63732" w:rsidRDefault="00243BE7" w:rsidP="00163732">
            <w:r>
              <w:t>7/04/14</w:t>
            </w:r>
          </w:p>
        </w:tc>
        <w:tc>
          <w:tcPr>
            <w:tcW w:w="3081" w:type="dxa"/>
          </w:tcPr>
          <w:p w:rsidR="00163732" w:rsidRDefault="00243BE7" w:rsidP="00163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code not working</w:t>
            </w:r>
          </w:p>
        </w:tc>
        <w:tc>
          <w:tcPr>
            <w:tcW w:w="3081" w:type="dxa"/>
          </w:tcPr>
          <w:p w:rsidR="00163732" w:rsidRDefault="00243BE7" w:rsidP="00163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Talkedc</w:t>
            </w:r>
            <w:proofErr w:type="spellEnd"/>
            <w:r>
              <w:t xml:space="preserve"> to Shannon and Megan and compared it with code from formative but couldn’t work it out. </w:t>
            </w:r>
            <w:bookmarkStart w:id="0" w:name="_GoBack"/>
            <w:bookmarkEnd w:id="0"/>
          </w:p>
        </w:tc>
      </w:tr>
      <w:tr w:rsidR="00163732" w:rsidTr="00163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63732" w:rsidRDefault="00163732" w:rsidP="00163732"/>
        </w:tc>
        <w:tc>
          <w:tcPr>
            <w:tcW w:w="3081" w:type="dxa"/>
          </w:tcPr>
          <w:p w:rsidR="00163732" w:rsidRDefault="00163732" w:rsidP="0016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163732" w:rsidRDefault="00163732" w:rsidP="0016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3732" w:rsidRPr="00163732" w:rsidRDefault="00163732" w:rsidP="00163732"/>
    <w:sectPr w:rsidR="00163732" w:rsidRPr="00163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CE"/>
    <w:rsid w:val="000022E4"/>
    <w:rsid w:val="00004E9D"/>
    <w:rsid w:val="0000601F"/>
    <w:rsid w:val="00006F58"/>
    <w:rsid w:val="00020966"/>
    <w:rsid w:val="00021D05"/>
    <w:rsid w:val="00024E7C"/>
    <w:rsid w:val="000266E7"/>
    <w:rsid w:val="000277FA"/>
    <w:rsid w:val="00030059"/>
    <w:rsid w:val="000304C2"/>
    <w:rsid w:val="00034762"/>
    <w:rsid w:val="000359DA"/>
    <w:rsid w:val="00040560"/>
    <w:rsid w:val="00040739"/>
    <w:rsid w:val="00040F94"/>
    <w:rsid w:val="000462D6"/>
    <w:rsid w:val="00050C1E"/>
    <w:rsid w:val="00053EEF"/>
    <w:rsid w:val="000579AA"/>
    <w:rsid w:val="00062637"/>
    <w:rsid w:val="0006342C"/>
    <w:rsid w:val="000670D2"/>
    <w:rsid w:val="000713F8"/>
    <w:rsid w:val="00074758"/>
    <w:rsid w:val="0007779B"/>
    <w:rsid w:val="00084F69"/>
    <w:rsid w:val="000933C1"/>
    <w:rsid w:val="00094EF6"/>
    <w:rsid w:val="00095143"/>
    <w:rsid w:val="000A0860"/>
    <w:rsid w:val="000A2F38"/>
    <w:rsid w:val="000A4A32"/>
    <w:rsid w:val="000A54A0"/>
    <w:rsid w:val="000B04E3"/>
    <w:rsid w:val="000B7CC0"/>
    <w:rsid w:val="000C2393"/>
    <w:rsid w:val="000C27B0"/>
    <w:rsid w:val="000C3655"/>
    <w:rsid w:val="000C59C7"/>
    <w:rsid w:val="000E09E3"/>
    <w:rsid w:val="000E25CE"/>
    <w:rsid w:val="000F199E"/>
    <w:rsid w:val="000F1EF7"/>
    <w:rsid w:val="000F27FD"/>
    <w:rsid w:val="00103C52"/>
    <w:rsid w:val="0010400F"/>
    <w:rsid w:val="0010426C"/>
    <w:rsid w:val="0010460C"/>
    <w:rsid w:val="00106081"/>
    <w:rsid w:val="00106F86"/>
    <w:rsid w:val="001111A3"/>
    <w:rsid w:val="0011340A"/>
    <w:rsid w:val="001137B7"/>
    <w:rsid w:val="001167A6"/>
    <w:rsid w:val="001175EE"/>
    <w:rsid w:val="00122151"/>
    <w:rsid w:val="00125E80"/>
    <w:rsid w:val="001270F7"/>
    <w:rsid w:val="00134045"/>
    <w:rsid w:val="00134F51"/>
    <w:rsid w:val="0013526E"/>
    <w:rsid w:val="00137697"/>
    <w:rsid w:val="0014069B"/>
    <w:rsid w:val="0014092E"/>
    <w:rsid w:val="00141849"/>
    <w:rsid w:val="00141944"/>
    <w:rsid w:val="001428B1"/>
    <w:rsid w:val="00142D77"/>
    <w:rsid w:val="0014433F"/>
    <w:rsid w:val="00151FD0"/>
    <w:rsid w:val="00153BAD"/>
    <w:rsid w:val="00156C34"/>
    <w:rsid w:val="001615A2"/>
    <w:rsid w:val="00162667"/>
    <w:rsid w:val="00163732"/>
    <w:rsid w:val="00174521"/>
    <w:rsid w:val="00175AEA"/>
    <w:rsid w:val="0017618B"/>
    <w:rsid w:val="0018003F"/>
    <w:rsid w:val="00184736"/>
    <w:rsid w:val="0018762C"/>
    <w:rsid w:val="0019253F"/>
    <w:rsid w:val="001A112B"/>
    <w:rsid w:val="001A1B93"/>
    <w:rsid w:val="001A7209"/>
    <w:rsid w:val="001B30CE"/>
    <w:rsid w:val="001B66A4"/>
    <w:rsid w:val="001B7ACB"/>
    <w:rsid w:val="001C2C04"/>
    <w:rsid w:val="001C5BC3"/>
    <w:rsid w:val="001D05AF"/>
    <w:rsid w:val="001D1916"/>
    <w:rsid w:val="001D3365"/>
    <w:rsid w:val="001E10CF"/>
    <w:rsid w:val="001E2070"/>
    <w:rsid w:val="001E2CCE"/>
    <w:rsid w:val="001E5A66"/>
    <w:rsid w:val="001E7070"/>
    <w:rsid w:val="001F4007"/>
    <w:rsid w:val="001F6CD3"/>
    <w:rsid w:val="001F7F83"/>
    <w:rsid w:val="002011A6"/>
    <w:rsid w:val="002053AE"/>
    <w:rsid w:val="0020720F"/>
    <w:rsid w:val="00214C8C"/>
    <w:rsid w:val="00226763"/>
    <w:rsid w:val="00236CEE"/>
    <w:rsid w:val="00243BE7"/>
    <w:rsid w:val="00247162"/>
    <w:rsid w:val="0025387B"/>
    <w:rsid w:val="002538D3"/>
    <w:rsid w:val="00257F3A"/>
    <w:rsid w:val="00271ADA"/>
    <w:rsid w:val="002748F6"/>
    <w:rsid w:val="002769C7"/>
    <w:rsid w:val="00282085"/>
    <w:rsid w:val="002A0393"/>
    <w:rsid w:val="002A2EB9"/>
    <w:rsid w:val="002A40FB"/>
    <w:rsid w:val="002A59FE"/>
    <w:rsid w:val="002A6283"/>
    <w:rsid w:val="002A6DF8"/>
    <w:rsid w:val="002A7A6E"/>
    <w:rsid w:val="002B6731"/>
    <w:rsid w:val="002B7947"/>
    <w:rsid w:val="002C27EE"/>
    <w:rsid w:val="002C5768"/>
    <w:rsid w:val="002D1E3D"/>
    <w:rsid w:val="002D7B36"/>
    <w:rsid w:val="002E1EB5"/>
    <w:rsid w:val="002E31A3"/>
    <w:rsid w:val="002F553E"/>
    <w:rsid w:val="002F6D91"/>
    <w:rsid w:val="002F7480"/>
    <w:rsid w:val="002F7918"/>
    <w:rsid w:val="0030069F"/>
    <w:rsid w:val="0030751D"/>
    <w:rsid w:val="0031357E"/>
    <w:rsid w:val="00315A78"/>
    <w:rsid w:val="00320DDD"/>
    <w:rsid w:val="00321F47"/>
    <w:rsid w:val="00323348"/>
    <w:rsid w:val="00324EB9"/>
    <w:rsid w:val="003259E1"/>
    <w:rsid w:val="00326D3C"/>
    <w:rsid w:val="00335651"/>
    <w:rsid w:val="00335E90"/>
    <w:rsid w:val="00340A89"/>
    <w:rsid w:val="003421FA"/>
    <w:rsid w:val="003427F6"/>
    <w:rsid w:val="00344E9C"/>
    <w:rsid w:val="00345373"/>
    <w:rsid w:val="00346AE4"/>
    <w:rsid w:val="0035096C"/>
    <w:rsid w:val="00354745"/>
    <w:rsid w:val="00355B6C"/>
    <w:rsid w:val="00357275"/>
    <w:rsid w:val="003629D4"/>
    <w:rsid w:val="00363513"/>
    <w:rsid w:val="003659B5"/>
    <w:rsid w:val="00370DF6"/>
    <w:rsid w:val="00373BCD"/>
    <w:rsid w:val="00373FF8"/>
    <w:rsid w:val="003741AA"/>
    <w:rsid w:val="003803E7"/>
    <w:rsid w:val="00380C3C"/>
    <w:rsid w:val="0038345E"/>
    <w:rsid w:val="00387455"/>
    <w:rsid w:val="0038799E"/>
    <w:rsid w:val="00391E40"/>
    <w:rsid w:val="003972BE"/>
    <w:rsid w:val="003A0D62"/>
    <w:rsid w:val="003B07A5"/>
    <w:rsid w:val="003B10BD"/>
    <w:rsid w:val="003B3881"/>
    <w:rsid w:val="003B5378"/>
    <w:rsid w:val="003B70EA"/>
    <w:rsid w:val="003C4E2B"/>
    <w:rsid w:val="003C6A7E"/>
    <w:rsid w:val="003C6AAA"/>
    <w:rsid w:val="003D3C18"/>
    <w:rsid w:val="003D659C"/>
    <w:rsid w:val="003E004A"/>
    <w:rsid w:val="003E16C1"/>
    <w:rsid w:val="003E2D44"/>
    <w:rsid w:val="003E7590"/>
    <w:rsid w:val="003F706E"/>
    <w:rsid w:val="003F725D"/>
    <w:rsid w:val="00402A2C"/>
    <w:rsid w:val="004047D1"/>
    <w:rsid w:val="0041066D"/>
    <w:rsid w:val="0042288A"/>
    <w:rsid w:val="00422C93"/>
    <w:rsid w:val="004236EB"/>
    <w:rsid w:val="004236FD"/>
    <w:rsid w:val="0042717A"/>
    <w:rsid w:val="0043526D"/>
    <w:rsid w:val="00436F9E"/>
    <w:rsid w:val="004373BB"/>
    <w:rsid w:val="00441111"/>
    <w:rsid w:val="004464A9"/>
    <w:rsid w:val="00452D78"/>
    <w:rsid w:val="00457D99"/>
    <w:rsid w:val="004626FE"/>
    <w:rsid w:val="00463060"/>
    <w:rsid w:val="004635BB"/>
    <w:rsid w:val="004646EB"/>
    <w:rsid w:val="004806F9"/>
    <w:rsid w:val="00484BDE"/>
    <w:rsid w:val="004906EE"/>
    <w:rsid w:val="004921C2"/>
    <w:rsid w:val="004931D2"/>
    <w:rsid w:val="004942F3"/>
    <w:rsid w:val="00496AE0"/>
    <w:rsid w:val="00497B61"/>
    <w:rsid w:val="004A6888"/>
    <w:rsid w:val="004B2C3C"/>
    <w:rsid w:val="004B7180"/>
    <w:rsid w:val="004C0592"/>
    <w:rsid w:val="004C3552"/>
    <w:rsid w:val="004C6C74"/>
    <w:rsid w:val="004D4FB6"/>
    <w:rsid w:val="004D73A6"/>
    <w:rsid w:val="004E07FD"/>
    <w:rsid w:val="004E0F66"/>
    <w:rsid w:val="004E21A1"/>
    <w:rsid w:val="004E4778"/>
    <w:rsid w:val="004F231B"/>
    <w:rsid w:val="00511200"/>
    <w:rsid w:val="005163C8"/>
    <w:rsid w:val="00516E18"/>
    <w:rsid w:val="00527622"/>
    <w:rsid w:val="0053586B"/>
    <w:rsid w:val="00544FEF"/>
    <w:rsid w:val="00545CA4"/>
    <w:rsid w:val="005547CC"/>
    <w:rsid w:val="00557EE3"/>
    <w:rsid w:val="00560BFA"/>
    <w:rsid w:val="00564F25"/>
    <w:rsid w:val="0056525D"/>
    <w:rsid w:val="0058290E"/>
    <w:rsid w:val="00584152"/>
    <w:rsid w:val="0059177A"/>
    <w:rsid w:val="00591B42"/>
    <w:rsid w:val="00594F13"/>
    <w:rsid w:val="00595DB3"/>
    <w:rsid w:val="00596098"/>
    <w:rsid w:val="005A028D"/>
    <w:rsid w:val="005A3FB6"/>
    <w:rsid w:val="005B40A7"/>
    <w:rsid w:val="005B4402"/>
    <w:rsid w:val="005B57B1"/>
    <w:rsid w:val="005B63D2"/>
    <w:rsid w:val="005B7C0E"/>
    <w:rsid w:val="005C30E7"/>
    <w:rsid w:val="005D3A8A"/>
    <w:rsid w:val="005D6F56"/>
    <w:rsid w:val="005E18DC"/>
    <w:rsid w:val="005E4417"/>
    <w:rsid w:val="005E4A26"/>
    <w:rsid w:val="005E668D"/>
    <w:rsid w:val="005F6DE9"/>
    <w:rsid w:val="00601203"/>
    <w:rsid w:val="0060131D"/>
    <w:rsid w:val="00603267"/>
    <w:rsid w:val="00604AED"/>
    <w:rsid w:val="0061136E"/>
    <w:rsid w:val="00611EE5"/>
    <w:rsid w:val="0061345D"/>
    <w:rsid w:val="00615FB2"/>
    <w:rsid w:val="006163A0"/>
    <w:rsid w:val="0061697D"/>
    <w:rsid w:val="00616AC5"/>
    <w:rsid w:val="00620225"/>
    <w:rsid w:val="0062345F"/>
    <w:rsid w:val="00631FF8"/>
    <w:rsid w:val="0063261D"/>
    <w:rsid w:val="00632DAF"/>
    <w:rsid w:val="006408B3"/>
    <w:rsid w:val="00641DA7"/>
    <w:rsid w:val="00644A8D"/>
    <w:rsid w:val="00646796"/>
    <w:rsid w:val="0064703B"/>
    <w:rsid w:val="00662F20"/>
    <w:rsid w:val="0066535B"/>
    <w:rsid w:val="006661CA"/>
    <w:rsid w:val="00673B9F"/>
    <w:rsid w:val="0068400B"/>
    <w:rsid w:val="00693B08"/>
    <w:rsid w:val="00694B01"/>
    <w:rsid w:val="0069750B"/>
    <w:rsid w:val="006976C4"/>
    <w:rsid w:val="006A0A2A"/>
    <w:rsid w:val="006A5617"/>
    <w:rsid w:val="006B5093"/>
    <w:rsid w:val="006B5D52"/>
    <w:rsid w:val="006C715B"/>
    <w:rsid w:val="006D2155"/>
    <w:rsid w:val="006D4E96"/>
    <w:rsid w:val="006E2486"/>
    <w:rsid w:val="006F158C"/>
    <w:rsid w:val="006F7674"/>
    <w:rsid w:val="007003FE"/>
    <w:rsid w:val="007022BA"/>
    <w:rsid w:val="007028CF"/>
    <w:rsid w:val="007028FC"/>
    <w:rsid w:val="00703E79"/>
    <w:rsid w:val="007137B8"/>
    <w:rsid w:val="0071543D"/>
    <w:rsid w:val="00726C1F"/>
    <w:rsid w:val="007321D8"/>
    <w:rsid w:val="00732FE4"/>
    <w:rsid w:val="007372AE"/>
    <w:rsid w:val="00742FCB"/>
    <w:rsid w:val="00743495"/>
    <w:rsid w:val="0074620E"/>
    <w:rsid w:val="00752A1A"/>
    <w:rsid w:val="00760466"/>
    <w:rsid w:val="00761D31"/>
    <w:rsid w:val="00767F93"/>
    <w:rsid w:val="007741F9"/>
    <w:rsid w:val="00774F06"/>
    <w:rsid w:val="00780734"/>
    <w:rsid w:val="00792F5B"/>
    <w:rsid w:val="007A11D7"/>
    <w:rsid w:val="007A264A"/>
    <w:rsid w:val="007A46E6"/>
    <w:rsid w:val="007A5FF7"/>
    <w:rsid w:val="007A6233"/>
    <w:rsid w:val="007B0A24"/>
    <w:rsid w:val="007B3329"/>
    <w:rsid w:val="007B750A"/>
    <w:rsid w:val="007C0D11"/>
    <w:rsid w:val="007C7249"/>
    <w:rsid w:val="007D20D6"/>
    <w:rsid w:val="007D4E7C"/>
    <w:rsid w:val="007E2C28"/>
    <w:rsid w:val="007E4D1A"/>
    <w:rsid w:val="007E7022"/>
    <w:rsid w:val="007F04ED"/>
    <w:rsid w:val="007F0505"/>
    <w:rsid w:val="007F2970"/>
    <w:rsid w:val="007F3C3A"/>
    <w:rsid w:val="007F4D0D"/>
    <w:rsid w:val="007F6183"/>
    <w:rsid w:val="007F6C40"/>
    <w:rsid w:val="007F75C0"/>
    <w:rsid w:val="00804AF1"/>
    <w:rsid w:val="00806269"/>
    <w:rsid w:val="00814375"/>
    <w:rsid w:val="0081497F"/>
    <w:rsid w:val="0081509E"/>
    <w:rsid w:val="00816185"/>
    <w:rsid w:val="0082001A"/>
    <w:rsid w:val="00823E3F"/>
    <w:rsid w:val="008266D9"/>
    <w:rsid w:val="00830D91"/>
    <w:rsid w:val="00845157"/>
    <w:rsid w:val="00854C78"/>
    <w:rsid w:val="00854E20"/>
    <w:rsid w:val="00856BC0"/>
    <w:rsid w:val="00866495"/>
    <w:rsid w:val="00870E82"/>
    <w:rsid w:val="00871C5F"/>
    <w:rsid w:val="00881A35"/>
    <w:rsid w:val="00881AED"/>
    <w:rsid w:val="00885393"/>
    <w:rsid w:val="00892B6B"/>
    <w:rsid w:val="00897B65"/>
    <w:rsid w:val="008A055C"/>
    <w:rsid w:val="008A5A9C"/>
    <w:rsid w:val="008A5BCD"/>
    <w:rsid w:val="008B0C93"/>
    <w:rsid w:val="008B34B0"/>
    <w:rsid w:val="008B68DF"/>
    <w:rsid w:val="008C38FF"/>
    <w:rsid w:val="008C5843"/>
    <w:rsid w:val="008C5D50"/>
    <w:rsid w:val="008C60CE"/>
    <w:rsid w:val="008D26A2"/>
    <w:rsid w:val="008D3384"/>
    <w:rsid w:val="008D4927"/>
    <w:rsid w:val="008D58B5"/>
    <w:rsid w:val="008D6160"/>
    <w:rsid w:val="008E0799"/>
    <w:rsid w:val="008E39FC"/>
    <w:rsid w:val="008F1913"/>
    <w:rsid w:val="009008A3"/>
    <w:rsid w:val="00901CE9"/>
    <w:rsid w:val="0090394D"/>
    <w:rsid w:val="00905CF4"/>
    <w:rsid w:val="00912139"/>
    <w:rsid w:val="00913A4D"/>
    <w:rsid w:val="0091738A"/>
    <w:rsid w:val="009216FF"/>
    <w:rsid w:val="00924118"/>
    <w:rsid w:val="0092572D"/>
    <w:rsid w:val="00932902"/>
    <w:rsid w:val="00933BF4"/>
    <w:rsid w:val="00941A84"/>
    <w:rsid w:val="00947654"/>
    <w:rsid w:val="009543D4"/>
    <w:rsid w:val="009577D9"/>
    <w:rsid w:val="0095796A"/>
    <w:rsid w:val="009671CD"/>
    <w:rsid w:val="009730AD"/>
    <w:rsid w:val="00974B88"/>
    <w:rsid w:val="0098047A"/>
    <w:rsid w:val="00983416"/>
    <w:rsid w:val="00985F6C"/>
    <w:rsid w:val="00994675"/>
    <w:rsid w:val="00995A96"/>
    <w:rsid w:val="0099758B"/>
    <w:rsid w:val="009978A6"/>
    <w:rsid w:val="009A65C5"/>
    <w:rsid w:val="009A6B2A"/>
    <w:rsid w:val="009A6B51"/>
    <w:rsid w:val="009B147E"/>
    <w:rsid w:val="009B5E2C"/>
    <w:rsid w:val="009B69A2"/>
    <w:rsid w:val="009B7BDF"/>
    <w:rsid w:val="009C28FA"/>
    <w:rsid w:val="009D565B"/>
    <w:rsid w:val="009D6E8C"/>
    <w:rsid w:val="009E0A72"/>
    <w:rsid w:val="009E1B5C"/>
    <w:rsid w:val="009E315C"/>
    <w:rsid w:val="009E584E"/>
    <w:rsid w:val="009E5B33"/>
    <w:rsid w:val="009F31A1"/>
    <w:rsid w:val="009F5C3A"/>
    <w:rsid w:val="009F5EC4"/>
    <w:rsid w:val="009F7AE2"/>
    <w:rsid w:val="00A04A57"/>
    <w:rsid w:val="00A072AA"/>
    <w:rsid w:val="00A077AE"/>
    <w:rsid w:val="00A07E6C"/>
    <w:rsid w:val="00A11B32"/>
    <w:rsid w:val="00A11E02"/>
    <w:rsid w:val="00A12A8D"/>
    <w:rsid w:val="00A15E58"/>
    <w:rsid w:val="00A16C9F"/>
    <w:rsid w:val="00A17722"/>
    <w:rsid w:val="00A203CD"/>
    <w:rsid w:val="00A21235"/>
    <w:rsid w:val="00A22D70"/>
    <w:rsid w:val="00A23C78"/>
    <w:rsid w:val="00A244D4"/>
    <w:rsid w:val="00A2512B"/>
    <w:rsid w:val="00A27F21"/>
    <w:rsid w:val="00A306A7"/>
    <w:rsid w:val="00A325F2"/>
    <w:rsid w:val="00A32D1E"/>
    <w:rsid w:val="00A334AD"/>
    <w:rsid w:val="00A3487F"/>
    <w:rsid w:val="00A4126B"/>
    <w:rsid w:val="00A44185"/>
    <w:rsid w:val="00A444AC"/>
    <w:rsid w:val="00A501FB"/>
    <w:rsid w:val="00A55017"/>
    <w:rsid w:val="00A60042"/>
    <w:rsid w:val="00A67406"/>
    <w:rsid w:val="00A6796C"/>
    <w:rsid w:val="00A724E0"/>
    <w:rsid w:val="00A82E82"/>
    <w:rsid w:val="00A92E75"/>
    <w:rsid w:val="00AA0295"/>
    <w:rsid w:val="00AB32CC"/>
    <w:rsid w:val="00AB7C30"/>
    <w:rsid w:val="00AC0A29"/>
    <w:rsid w:val="00AE0C33"/>
    <w:rsid w:val="00AE0D72"/>
    <w:rsid w:val="00AF1B3F"/>
    <w:rsid w:val="00AF2D6E"/>
    <w:rsid w:val="00AF6AB3"/>
    <w:rsid w:val="00B072D8"/>
    <w:rsid w:val="00B10A8A"/>
    <w:rsid w:val="00B11153"/>
    <w:rsid w:val="00B120E1"/>
    <w:rsid w:val="00B1659E"/>
    <w:rsid w:val="00B20BA4"/>
    <w:rsid w:val="00B23F81"/>
    <w:rsid w:val="00B30D31"/>
    <w:rsid w:val="00B31460"/>
    <w:rsid w:val="00B3473B"/>
    <w:rsid w:val="00B43AD5"/>
    <w:rsid w:val="00B45E2A"/>
    <w:rsid w:val="00B51E9C"/>
    <w:rsid w:val="00B51EC3"/>
    <w:rsid w:val="00B52AE6"/>
    <w:rsid w:val="00B53F24"/>
    <w:rsid w:val="00B57ED1"/>
    <w:rsid w:val="00B61A47"/>
    <w:rsid w:val="00B61C0A"/>
    <w:rsid w:val="00B63A8E"/>
    <w:rsid w:val="00B663B6"/>
    <w:rsid w:val="00B7182A"/>
    <w:rsid w:val="00B80BAA"/>
    <w:rsid w:val="00B85399"/>
    <w:rsid w:val="00B86DD0"/>
    <w:rsid w:val="00B92671"/>
    <w:rsid w:val="00B93DB1"/>
    <w:rsid w:val="00B94DDF"/>
    <w:rsid w:val="00B97BD8"/>
    <w:rsid w:val="00BA1E1C"/>
    <w:rsid w:val="00BA1EE4"/>
    <w:rsid w:val="00BA31D8"/>
    <w:rsid w:val="00BA39D3"/>
    <w:rsid w:val="00BA506B"/>
    <w:rsid w:val="00BA52CA"/>
    <w:rsid w:val="00BB6316"/>
    <w:rsid w:val="00BC3096"/>
    <w:rsid w:val="00BC3596"/>
    <w:rsid w:val="00BC4BC6"/>
    <w:rsid w:val="00BC691F"/>
    <w:rsid w:val="00BD056C"/>
    <w:rsid w:val="00BD453C"/>
    <w:rsid w:val="00BF2B6B"/>
    <w:rsid w:val="00BF3C78"/>
    <w:rsid w:val="00BF42F4"/>
    <w:rsid w:val="00BF4FE5"/>
    <w:rsid w:val="00BF5FFC"/>
    <w:rsid w:val="00C01133"/>
    <w:rsid w:val="00C01C28"/>
    <w:rsid w:val="00C11285"/>
    <w:rsid w:val="00C1211D"/>
    <w:rsid w:val="00C1229A"/>
    <w:rsid w:val="00C14BEC"/>
    <w:rsid w:val="00C24556"/>
    <w:rsid w:val="00C277FC"/>
    <w:rsid w:val="00C27A9B"/>
    <w:rsid w:val="00C3119C"/>
    <w:rsid w:val="00C34ACB"/>
    <w:rsid w:val="00C35FE3"/>
    <w:rsid w:val="00C3648D"/>
    <w:rsid w:val="00C400B2"/>
    <w:rsid w:val="00C41ECF"/>
    <w:rsid w:val="00C47AFB"/>
    <w:rsid w:val="00C5378B"/>
    <w:rsid w:val="00C60DD7"/>
    <w:rsid w:val="00C62AEE"/>
    <w:rsid w:val="00C63BD5"/>
    <w:rsid w:val="00C64023"/>
    <w:rsid w:val="00C653EF"/>
    <w:rsid w:val="00C72D5B"/>
    <w:rsid w:val="00C750BB"/>
    <w:rsid w:val="00C7776E"/>
    <w:rsid w:val="00C91E0F"/>
    <w:rsid w:val="00C93CA5"/>
    <w:rsid w:val="00C97986"/>
    <w:rsid w:val="00CA09C4"/>
    <w:rsid w:val="00CA1670"/>
    <w:rsid w:val="00CA4959"/>
    <w:rsid w:val="00CB1E23"/>
    <w:rsid w:val="00CB1E5F"/>
    <w:rsid w:val="00CB25C9"/>
    <w:rsid w:val="00CB5ECC"/>
    <w:rsid w:val="00CC084C"/>
    <w:rsid w:val="00CC13A2"/>
    <w:rsid w:val="00CC5DED"/>
    <w:rsid w:val="00CC6A6A"/>
    <w:rsid w:val="00CD0CF3"/>
    <w:rsid w:val="00CD347E"/>
    <w:rsid w:val="00CD5AFC"/>
    <w:rsid w:val="00CE2486"/>
    <w:rsid w:val="00CE2F7B"/>
    <w:rsid w:val="00CE479C"/>
    <w:rsid w:val="00CE4B44"/>
    <w:rsid w:val="00CF2A29"/>
    <w:rsid w:val="00CF359D"/>
    <w:rsid w:val="00CF3D37"/>
    <w:rsid w:val="00D036E4"/>
    <w:rsid w:val="00D06B3B"/>
    <w:rsid w:val="00D100FD"/>
    <w:rsid w:val="00D10F71"/>
    <w:rsid w:val="00D12FA2"/>
    <w:rsid w:val="00D13CED"/>
    <w:rsid w:val="00D178F1"/>
    <w:rsid w:val="00D22AD2"/>
    <w:rsid w:val="00D23398"/>
    <w:rsid w:val="00D273DF"/>
    <w:rsid w:val="00D27E8E"/>
    <w:rsid w:val="00D3743E"/>
    <w:rsid w:val="00D37E5D"/>
    <w:rsid w:val="00D410FC"/>
    <w:rsid w:val="00D54541"/>
    <w:rsid w:val="00D60041"/>
    <w:rsid w:val="00D620A0"/>
    <w:rsid w:val="00D63C40"/>
    <w:rsid w:val="00D7294E"/>
    <w:rsid w:val="00D77D1D"/>
    <w:rsid w:val="00D832BF"/>
    <w:rsid w:val="00D84945"/>
    <w:rsid w:val="00D8501E"/>
    <w:rsid w:val="00D87168"/>
    <w:rsid w:val="00D87F5B"/>
    <w:rsid w:val="00D87F6E"/>
    <w:rsid w:val="00D90384"/>
    <w:rsid w:val="00D92886"/>
    <w:rsid w:val="00D92D6D"/>
    <w:rsid w:val="00D930E4"/>
    <w:rsid w:val="00DA27F9"/>
    <w:rsid w:val="00DA6F89"/>
    <w:rsid w:val="00DB35C8"/>
    <w:rsid w:val="00DB4B42"/>
    <w:rsid w:val="00DC04BB"/>
    <w:rsid w:val="00DC1101"/>
    <w:rsid w:val="00DC226B"/>
    <w:rsid w:val="00DC2CE2"/>
    <w:rsid w:val="00DC5B8D"/>
    <w:rsid w:val="00DC5CB2"/>
    <w:rsid w:val="00DC5CF8"/>
    <w:rsid w:val="00DC776D"/>
    <w:rsid w:val="00DC78F0"/>
    <w:rsid w:val="00DD2426"/>
    <w:rsid w:val="00DD3476"/>
    <w:rsid w:val="00DD373F"/>
    <w:rsid w:val="00DD78B5"/>
    <w:rsid w:val="00DE1E86"/>
    <w:rsid w:val="00DE1F99"/>
    <w:rsid w:val="00DE6B1E"/>
    <w:rsid w:val="00DF63B7"/>
    <w:rsid w:val="00E0212C"/>
    <w:rsid w:val="00E117BF"/>
    <w:rsid w:val="00E118D3"/>
    <w:rsid w:val="00E12BE5"/>
    <w:rsid w:val="00E15DDD"/>
    <w:rsid w:val="00E165B1"/>
    <w:rsid w:val="00E233AE"/>
    <w:rsid w:val="00E23A08"/>
    <w:rsid w:val="00E25963"/>
    <w:rsid w:val="00E270AB"/>
    <w:rsid w:val="00E319DD"/>
    <w:rsid w:val="00E34E51"/>
    <w:rsid w:val="00E40A28"/>
    <w:rsid w:val="00E43723"/>
    <w:rsid w:val="00E47B96"/>
    <w:rsid w:val="00E54244"/>
    <w:rsid w:val="00E62613"/>
    <w:rsid w:val="00E666FB"/>
    <w:rsid w:val="00E66F34"/>
    <w:rsid w:val="00E72765"/>
    <w:rsid w:val="00E72822"/>
    <w:rsid w:val="00E77810"/>
    <w:rsid w:val="00E94B06"/>
    <w:rsid w:val="00EA1C5C"/>
    <w:rsid w:val="00EA349F"/>
    <w:rsid w:val="00EA642D"/>
    <w:rsid w:val="00EA7DE9"/>
    <w:rsid w:val="00EB2423"/>
    <w:rsid w:val="00EB3082"/>
    <w:rsid w:val="00EB6CA3"/>
    <w:rsid w:val="00EC111B"/>
    <w:rsid w:val="00EC16BF"/>
    <w:rsid w:val="00EC383D"/>
    <w:rsid w:val="00EC3CC9"/>
    <w:rsid w:val="00ED0FCF"/>
    <w:rsid w:val="00EE1613"/>
    <w:rsid w:val="00EE1691"/>
    <w:rsid w:val="00EE4EBB"/>
    <w:rsid w:val="00EF763E"/>
    <w:rsid w:val="00F102C9"/>
    <w:rsid w:val="00F12493"/>
    <w:rsid w:val="00F1700F"/>
    <w:rsid w:val="00F20A75"/>
    <w:rsid w:val="00F222E9"/>
    <w:rsid w:val="00F23393"/>
    <w:rsid w:val="00F25ABA"/>
    <w:rsid w:val="00F26CB0"/>
    <w:rsid w:val="00F309D3"/>
    <w:rsid w:val="00F3385B"/>
    <w:rsid w:val="00F34BDE"/>
    <w:rsid w:val="00F37EA5"/>
    <w:rsid w:val="00F41F54"/>
    <w:rsid w:val="00F47C95"/>
    <w:rsid w:val="00F5129D"/>
    <w:rsid w:val="00F56D35"/>
    <w:rsid w:val="00F62C5F"/>
    <w:rsid w:val="00F71407"/>
    <w:rsid w:val="00F77F20"/>
    <w:rsid w:val="00F823DB"/>
    <w:rsid w:val="00F8321D"/>
    <w:rsid w:val="00F87E25"/>
    <w:rsid w:val="00F93B78"/>
    <w:rsid w:val="00FB05BF"/>
    <w:rsid w:val="00FB2794"/>
    <w:rsid w:val="00FC0CB3"/>
    <w:rsid w:val="00FC2A0C"/>
    <w:rsid w:val="00FD0414"/>
    <w:rsid w:val="00FD1B7D"/>
    <w:rsid w:val="00FD1BA5"/>
    <w:rsid w:val="00FE6679"/>
    <w:rsid w:val="00FF467B"/>
    <w:rsid w:val="00FF6351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63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163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163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63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163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163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32F2E143</Template>
  <TotalTime>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Francesca Moore</dc:creator>
  <cp:lastModifiedBy>Francesca Moore</cp:lastModifiedBy>
  <cp:revision>4</cp:revision>
  <cp:lastPrinted>2014-04-07T03:42:00Z</cp:lastPrinted>
  <dcterms:created xsi:type="dcterms:W3CDTF">2014-04-06T07:03:00Z</dcterms:created>
  <dcterms:modified xsi:type="dcterms:W3CDTF">2014-04-07T03:45:00Z</dcterms:modified>
</cp:coreProperties>
</file>